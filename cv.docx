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69ACA8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89B9CEE" w14:textId="2143589C" w:rsidR="001B2ABD" w:rsidRDefault="008B68C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AB2B8B" wp14:editId="48682837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231775</wp:posOffset>
                      </wp:positionV>
                      <wp:extent cx="2089150" cy="2073910"/>
                      <wp:effectExtent l="0" t="0" r="25400" b="21590"/>
                      <wp:wrapNone/>
                      <wp:docPr id="198825226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0" cy="2073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FED4F" w14:textId="52F234EB" w:rsidR="008B68C5" w:rsidRDefault="008B68C5" w:rsidP="008B68C5">
                                  <w:pPr>
                                    <w:jc w:val="center"/>
                                  </w:pPr>
                                  <w:r w:rsidRPr="008B68C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ED0D06" wp14:editId="651AE31B">
                                        <wp:extent cx="1617345" cy="1481455"/>
                                        <wp:effectExtent l="0" t="0" r="1905" b="4445"/>
                                        <wp:docPr id="605389723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7345" cy="1481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B2B8B" id="Rectangle 4" o:spid="_x0000_s1026" style="position:absolute;left:0;text-align:left;margin-left:-5.7pt;margin-top:18.25pt;width:164.5pt;height:16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" fillcolor="#345c7d [1604]" strokecolor="#0f1b25 [484]" strokeweight="1pt">
                      <v:textbox>
                        <w:txbxContent>
                          <w:p w14:paraId="0F5FED4F" w14:textId="52F234EB" w:rsidR="008B68C5" w:rsidRDefault="008B68C5" w:rsidP="008B68C5">
                            <w:pPr>
                              <w:jc w:val="center"/>
                            </w:pPr>
                            <w:r w:rsidRPr="008B68C5">
                              <w:rPr>
                                <w:noProof/>
                              </w:rPr>
                              <w:drawing>
                                <wp:inline distT="0" distB="0" distL="0" distR="0" wp14:anchorId="6DED0D06" wp14:editId="651AE31B">
                                  <wp:extent cx="1617345" cy="1481455"/>
                                  <wp:effectExtent l="0" t="0" r="1905" b="4445"/>
                                  <wp:docPr id="60538972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7345" cy="148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4E01AA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58CCA0F" w14:textId="77777777" w:rsidR="00C44D2A" w:rsidRDefault="00C44D2A" w:rsidP="001B2ABD">
            <w:pPr>
              <w:pStyle w:val="Title"/>
            </w:pPr>
            <w:r>
              <w:t xml:space="preserve">Pronay </w:t>
            </w:r>
          </w:p>
          <w:p w14:paraId="346B1105" w14:textId="7EA2C5D7" w:rsidR="001B2ABD" w:rsidRDefault="00C44D2A" w:rsidP="001B2ABD">
            <w:pPr>
              <w:pStyle w:val="Title"/>
            </w:pPr>
            <w:r>
              <w:t>roy</w:t>
            </w:r>
          </w:p>
          <w:p w14:paraId="3BFE5860" w14:textId="77777777" w:rsidR="00C44D2A" w:rsidRDefault="00C44D2A" w:rsidP="00C44D2A"/>
          <w:p w14:paraId="09B135DF" w14:textId="77777777" w:rsidR="00C44D2A" w:rsidRDefault="00C44D2A" w:rsidP="00C44D2A"/>
          <w:p w14:paraId="4D58FE70" w14:textId="77777777" w:rsidR="00C44D2A" w:rsidRDefault="00C44D2A" w:rsidP="00C44D2A"/>
          <w:p w14:paraId="4AD7DA68" w14:textId="77777777" w:rsidR="00C44D2A" w:rsidRDefault="00C44D2A" w:rsidP="00C44D2A"/>
          <w:p w14:paraId="70BB7550" w14:textId="77777777" w:rsidR="00C44D2A" w:rsidRDefault="00C44D2A" w:rsidP="00C44D2A"/>
          <w:p w14:paraId="5A65DE2D" w14:textId="77777777" w:rsidR="00C44D2A" w:rsidRPr="00C44D2A" w:rsidRDefault="00C44D2A" w:rsidP="00C44D2A"/>
          <w:sdt>
            <w:sdtPr>
              <w:rPr>
                <w:spacing w:val="0"/>
                <w:w w:val="97"/>
              </w:rPr>
              <w:id w:val="2107002140"/>
              <w:placeholder>
                <w:docPart w:val="7437498F4CFE47A4849A4DC63FB9BF13"/>
              </w:placeholder>
              <w:temporary/>
              <w:showingPlcHdr/>
              <w15:appearance w15:val="hidden"/>
            </w:sdtPr>
            <w:sdtEndPr>
              <w:rPr>
                <w:w w:val="86"/>
              </w:rPr>
            </w:sdtEndPr>
            <w:sdtContent>
              <w:p w14:paraId="0A78C7EF" w14:textId="77777777" w:rsidR="001B2ABD" w:rsidRDefault="001B2ABD" w:rsidP="001B2ABD">
                <w:pPr>
                  <w:pStyle w:val="Subtitle"/>
                </w:pPr>
                <w:r w:rsidRPr="00EA167A">
                  <w:rPr>
                    <w:spacing w:val="0"/>
                    <w:w w:val="97"/>
                  </w:rPr>
                  <w:t>JOB TITLE HER</w:t>
                </w:r>
                <w:r w:rsidRPr="00EA167A">
                  <w:rPr>
                    <w:spacing w:val="13"/>
                    <w:w w:val="97"/>
                  </w:rPr>
                  <w:t>E</w:t>
                </w:r>
              </w:p>
            </w:sdtContent>
          </w:sdt>
        </w:tc>
      </w:tr>
      <w:tr w:rsidR="001B2ABD" w14:paraId="12A7E5A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380AE8FD3244B5A99697A4C0B8A645B"/>
              </w:placeholder>
              <w:temporary/>
              <w:showingPlcHdr/>
              <w15:appearance w15:val="hidden"/>
            </w:sdtPr>
            <w:sdtContent>
              <w:p w14:paraId="0B5796E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8C2A3C4" w14:textId="39AB5103" w:rsidR="00A771E1" w:rsidRDefault="00A771E1" w:rsidP="00036450">
            <w:r>
              <w:t xml:space="preserve">I am a student. I am studying BBA in marketing. </w:t>
            </w:r>
          </w:p>
          <w:p w14:paraId="34667DF2" w14:textId="77777777" w:rsidR="00A771E1" w:rsidRDefault="00A771E1" w:rsidP="00036450"/>
          <w:sdt>
            <w:sdtPr>
              <w:id w:val="-1954003311"/>
              <w:placeholder>
                <w:docPart w:val="E73F99B2111D414BB584E8E4ACE820DE"/>
              </w:placeholder>
              <w:temporary/>
              <w:showingPlcHdr/>
              <w15:appearance w15:val="hidden"/>
            </w:sdtPr>
            <w:sdtContent>
              <w:p w14:paraId="3330CCE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A326D02C8B24ABCB4D957F8608A317B"/>
              </w:placeholder>
              <w:temporary/>
              <w:showingPlcHdr/>
              <w15:appearance w15:val="hidden"/>
            </w:sdtPr>
            <w:sdtContent>
              <w:p w14:paraId="7230B6A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1DBA8CA" w14:textId="4F6C710A" w:rsidR="004D3011" w:rsidRDefault="00154E12" w:rsidP="004D3011">
            <w:r>
              <w:t>01610706007</w:t>
            </w:r>
          </w:p>
          <w:p w14:paraId="72E726EB" w14:textId="77777777" w:rsidR="004D3011" w:rsidRPr="004D3011" w:rsidRDefault="004D3011" w:rsidP="004D3011"/>
          <w:sdt>
            <w:sdtPr>
              <w:id w:val="67859272"/>
              <w:placeholder>
                <w:docPart w:val="962781077E4E41CC93CEAF440FB3C0DC"/>
              </w:placeholder>
              <w:temporary/>
              <w:showingPlcHdr/>
              <w15:appearance w15:val="hidden"/>
            </w:sdtPr>
            <w:sdtContent>
              <w:p w14:paraId="28CD07E6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CB4C637" w14:textId="726C1195" w:rsidR="004D3011" w:rsidRDefault="00154E12" w:rsidP="004D3011">
            <w:r>
              <w:t>www.github.com</w:t>
            </w:r>
          </w:p>
          <w:p w14:paraId="1E2506A5" w14:textId="77777777" w:rsidR="004D3011" w:rsidRDefault="004D3011" w:rsidP="004D3011"/>
          <w:sdt>
            <w:sdtPr>
              <w:id w:val="-240260293"/>
              <w:placeholder>
                <w:docPart w:val="13CA988EA3C74758837DAA1D749C212B"/>
              </w:placeholder>
              <w:temporary/>
              <w:showingPlcHdr/>
              <w15:appearance w15:val="hidden"/>
            </w:sdtPr>
            <w:sdtContent>
              <w:p w14:paraId="0D7CB98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4E6B58F" w14:textId="42E3620F" w:rsidR="00036450" w:rsidRPr="00154E12" w:rsidRDefault="00154E12" w:rsidP="004D3011">
            <w:pPr>
              <w:rPr>
                <w:rStyle w:val="Hyperlink"/>
                <w:strike/>
              </w:rPr>
            </w:pPr>
            <w:r w:rsidRPr="00154E12">
              <w:t>Pronayroy121@gmail.com</w:t>
            </w:r>
          </w:p>
          <w:sdt>
            <w:sdtPr>
              <w:id w:val="-1444214663"/>
              <w:placeholder>
                <w:docPart w:val="58C24461785443E6B005F51CBD68E185"/>
              </w:placeholder>
              <w:temporary/>
              <w:showingPlcHdr/>
              <w15:appearance w15:val="hidden"/>
            </w:sdtPr>
            <w:sdtContent>
              <w:p w14:paraId="21CFDAE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E0ECE34" w14:textId="289A7A8E" w:rsidR="004D3011" w:rsidRDefault="00A53269" w:rsidP="004D3011">
            <w:r>
              <w:t>Books Reading</w:t>
            </w:r>
          </w:p>
          <w:p w14:paraId="59097063" w14:textId="69923544" w:rsidR="004D3011" w:rsidRDefault="00A53269" w:rsidP="004D3011">
            <w:r>
              <w:t>Driving</w:t>
            </w:r>
          </w:p>
          <w:p w14:paraId="5A297B73" w14:textId="5F7C0705" w:rsidR="004D3011" w:rsidRDefault="00A53269" w:rsidP="004D3011">
            <w:r>
              <w:t>G</w:t>
            </w:r>
            <w:r w:rsidRPr="00A53269">
              <w:t>ardening</w:t>
            </w:r>
          </w:p>
          <w:p w14:paraId="30B89DB5" w14:textId="6CEC2820" w:rsidR="004D3011" w:rsidRDefault="00A53269" w:rsidP="004D3011">
            <w:r>
              <w:t>Gaming</w:t>
            </w:r>
          </w:p>
          <w:p w14:paraId="186CC808" w14:textId="77777777" w:rsidR="00154E12" w:rsidRPr="00154E12" w:rsidRDefault="00154E12" w:rsidP="00154E12"/>
          <w:p w14:paraId="3429599A" w14:textId="77777777" w:rsidR="00154E12" w:rsidRDefault="00154E12" w:rsidP="00154E12"/>
          <w:p w14:paraId="5F27A63D" w14:textId="77777777" w:rsidR="00A53269" w:rsidRDefault="00A53269" w:rsidP="00154E12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 w:rsidRPr="00A53269">
              <w:rPr>
                <w:b/>
                <w:bCs/>
                <w:color w:val="548AB7" w:themeColor="accent1" w:themeShade="BF"/>
                <w:sz w:val="28"/>
                <w:szCs w:val="28"/>
              </w:rPr>
              <w:t>NATIONALITY</w:t>
            </w:r>
          </w:p>
          <w:p w14:paraId="2134A875" w14:textId="77777777" w:rsidR="00A53269" w:rsidRDefault="00A53269" w:rsidP="00154E12">
            <w:pPr>
              <w:rPr>
                <w:b/>
                <w:bCs/>
                <w:color w:val="548AB7" w:themeColor="accent1" w:themeShade="BF"/>
                <w:szCs w:val="18"/>
              </w:rPr>
            </w:pPr>
          </w:p>
          <w:p w14:paraId="0471E3CA" w14:textId="3AC1E511" w:rsidR="00A53269" w:rsidRPr="00A53269" w:rsidRDefault="00A53269" w:rsidP="00154E12">
            <w:pPr>
              <w:rPr>
                <w:color w:val="548AB7" w:themeColor="accent1" w:themeShade="BF"/>
                <w:szCs w:val="18"/>
              </w:rPr>
            </w:pPr>
            <w:r w:rsidRPr="00A53269">
              <w:rPr>
                <w:color w:val="000000" w:themeColor="text1"/>
                <w:szCs w:val="18"/>
              </w:rPr>
              <w:t>Bangladeshi</w:t>
            </w:r>
          </w:p>
        </w:tc>
        <w:tc>
          <w:tcPr>
            <w:tcW w:w="720" w:type="dxa"/>
          </w:tcPr>
          <w:p w14:paraId="203C7D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B9EA572" w14:textId="50A241E4" w:rsidR="001B2ABD" w:rsidRDefault="00000000" w:rsidP="00004B27">
            <w:pPr>
              <w:pStyle w:val="Heading2"/>
              <w:tabs>
                <w:tab w:val="left" w:pos="4889"/>
              </w:tabs>
            </w:pPr>
            <w:sdt>
              <w:sdtPr>
                <w:id w:val="1049110328"/>
                <w:placeholder>
                  <w:docPart w:val="32B7DAD225A649029B3F20E98BB4548C"/>
                </w:placeholder>
                <w:temporary/>
                <w:showingPlcHdr/>
                <w15:appearance w15:val="hidden"/>
              </w:sdtPr>
              <w:sdtContent>
                <w:r w:rsidR="00E25A26" w:rsidRPr="00036450">
                  <w:t>EDUCATION</w:t>
                </w:r>
              </w:sdtContent>
            </w:sdt>
            <w:r w:rsidR="00004B27">
              <w:tab/>
            </w:r>
          </w:p>
          <w:p w14:paraId="7F6F5F30" w14:textId="327784B9" w:rsidR="00036450" w:rsidRDefault="00000000" w:rsidP="008B68C5">
            <w:pPr>
              <w:pStyle w:val="Heading4"/>
            </w:pPr>
            <w:sdt>
              <w:sdtPr>
                <w:id w:val="245614494"/>
                <w:placeholder>
                  <w:docPart w:val="379E925BFE09471E8B10D6EF5F0DC005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[School Name]</w:t>
                </w:r>
              </w:sdtContent>
            </w:sdt>
          </w:p>
          <w:p w14:paraId="1A7DDC15" w14:textId="44EFC783" w:rsidR="00036450" w:rsidRDefault="008B68C5" w:rsidP="00036450">
            <w:proofErr w:type="spellStart"/>
            <w:proofErr w:type="gramStart"/>
            <w:r>
              <w:t>Madhabdi</w:t>
            </w:r>
            <w:proofErr w:type="spellEnd"/>
            <w:r w:rsidR="007E0B85">
              <w:t xml:space="preserve"> </w:t>
            </w:r>
            <w:r>
              <w:t xml:space="preserve"> S.P</w:t>
            </w:r>
            <w:proofErr w:type="gramEnd"/>
            <w:r>
              <w:t xml:space="preserve"> institution</w:t>
            </w:r>
          </w:p>
          <w:p w14:paraId="0E892938" w14:textId="6B6099B5" w:rsidR="008B68C5" w:rsidRDefault="008B68C5" w:rsidP="00036450">
            <w:r>
              <w:t xml:space="preserve"> SSC,</w:t>
            </w:r>
          </w:p>
          <w:p w14:paraId="27EFDB58" w14:textId="57E18271" w:rsidR="00036450" w:rsidRPr="00B359E4" w:rsidRDefault="007E0B85" w:rsidP="008B68C5">
            <w:pPr>
              <w:pStyle w:val="Heading4"/>
            </w:pPr>
            <w:r>
              <w:t>[college name]</w:t>
            </w:r>
          </w:p>
          <w:p w14:paraId="37BE75E4" w14:textId="30AB4834" w:rsidR="00036450" w:rsidRDefault="008B68C5" w:rsidP="00036450">
            <w:proofErr w:type="spellStart"/>
            <w:r>
              <w:t>Narsingdi</w:t>
            </w:r>
            <w:proofErr w:type="spellEnd"/>
            <w:r>
              <w:t xml:space="preserve"> independent college</w:t>
            </w:r>
          </w:p>
          <w:p w14:paraId="0F2883FD" w14:textId="37B008B7" w:rsidR="007E0B85" w:rsidRDefault="008B68C5" w:rsidP="00036450">
            <w:r>
              <w:t xml:space="preserve"> HSC</w:t>
            </w:r>
          </w:p>
          <w:p w14:paraId="3684EFF8" w14:textId="35C95F48" w:rsidR="007E0B85" w:rsidRDefault="007E0B85" w:rsidP="00036450">
            <w:pPr>
              <w:rPr>
                <w:b/>
                <w:bCs/>
              </w:rPr>
            </w:pPr>
            <w:r w:rsidRPr="007E0B85">
              <w:rPr>
                <w:b/>
                <w:bCs/>
              </w:rPr>
              <w:t>[University]</w:t>
            </w:r>
          </w:p>
          <w:p w14:paraId="3876E1A2" w14:textId="005781BE" w:rsidR="007E0B85" w:rsidRPr="00A771E1" w:rsidRDefault="007E0B85" w:rsidP="00036450">
            <w:r w:rsidRPr="00A771E1">
              <w:t>Independent Universit</w:t>
            </w:r>
            <w:r w:rsidR="00A771E1">
              <w:t>y</w:t>
            </w:r>
            <w:r w:rsidRPr="00A771E1">
              <w:t>,</w:t>
            </w:r>
            <w:r w:rsidR="00A771E1">
              <w:t xml:space="preserve"> </w:t>
            </w:r>
            <w:r w:rsidRPr="00A771E1">
              <w:t xml:space="preserve">Bangladesh </w:t>
            </w:r>
          </w:p>
          <w:p w14:paraId="5CCF2C65" w14:textId="16325507" w:rsidR="007E0B85" w:rsidRPr="007E0B85" w:rsidRDefault="00A771E1" w:rsidP="00036450">
            <w:r>
              <w:t>Appearing</w:t>
            </w:r>
          </w:p>
          <w:sdt>
            <w:sdtPr>
              <w:id w:val="1001553383"/>
              <w:placeholder>
                <w:docPart w:val="CD6C30CCAA26473BBB63470DFCD34FD1"/>
              </w:placeholder>
              <w:temporary/>
              <w:showingPlcHdr/>
              <w15:appearance w15:val="hidden"/>
            </w:sdtPr>
            <w:sdtContent>
              <w:p w14:paraId="20BD8B24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C944326" w14:textId="58456607" w:rsidR="004D3011" w:rsidRPr="007E0B85" w:rsidRDefault="007E0B85" w:rsidP="007E0B85">
            <w:pPr>
              <w:pStyle w:val="Heading4"/>
              <w:rPr>
                <w:bCs/>
              </w:rPr>
            </w:pPr>
            <w:r>
              <w:rPr>
                <w:bCs/>
              </w:rPr>
              <w:t>I didn’t work in any comp</w:t>
            </w:r>
            <w:r w:rsidR="00A771E1">
              <w:rPr>
                <w:bCs/>
              </w:rPr>
              <w:t>a</w:t>
            </w:r>
            <w:r>
              <w:rPr>
                <w:bCs/>
              </w:rPr>
              <w:t>ny</w:t>
            </w:r>
            <w:r w:rsidR="00004B27">
              <w:rPr>
                <w:bCs/>
              </w:rPr>
              <w:t xml:space="preserve">. I would like to </w:t>
            </w:r>
            <w:r>
              <w:rPr>
                <w:bCs/>
              </w:rPr>
              <w:t>w</w:t>
            </w:r>
            <w:r w:rsidR="00004B27">
              <w:rPr>
                <w:bCs/>
              </w:rPr>
              <w:t>o</w:t>
            </w:r>
            <w:r>
              <w:rPr>
                <w:bCs/>
              </w:rPr>
              <w:t xml:space="preserve">rk in </w:t>
            </w:r>
            <w:r w:rsidR="00004B27">
              <w:rPr>
                <w:bCs/>
              </w:rPr>
              <w:t>your renowned</w:t>
            </w:r>
            <w:r>
              <w:rPr>
                <w:bCs/>
              </w:rPr>
              <w:t xml:space="preserve"> co</w:t>
            </w:r>
            <w:r w:rsidR="00A771E1">
              <w:rPr>
                <w:bCs/>
              </w:rPr>
              <w:t>mpany for my inter</w:t>
            </w:r>
            <w:r w:rsidR="00004B27">
              <w:rPr>
                <w:bCs/>
              </w:rPr>
              <w:t>n</w:t>
            </w:r>
            <w:r w:rsidR="00A771E1">
              <w:rPr>
                <w:bCs/>
              </w:rPr>
              <w:t>ship.</w:t>
            </w:r>
            <w:r w:rsidR="00004B27">
              <w:rPr>
                <w:bCs/>
              </w:rPr>
              <w:t xml:space="preserve"> </w:t>
            </w:r>
          </w:p>
          <w:p w14:paraId="6EE0EA6F" w14:textId="77777777" w:rsidR="004D3011" w:rsidRDefault="004D3011" w:rsidP="00036450"/>
          <w:sdt>
            <w:sdtPr>
              <w:id w:val="1669594239"/>
              <w:placeholder>
                <w:docPart w:val="3ABE92DAC23B48C0BE64EFD5262C517D"/>
              </w:placeholder>
              <w:temporary/>
              <w:showingPlcHdr/>
              <w15:appearance w15:val="hidden"/>
            </w:sdtPr>
            <w:sdtContent>
              <w:p w14:paraId="458E982A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A705635" w14:textId="3FFEA241" w:rsidR="00036450" w:rsidRPr="004D3011" w:rsidRDefault="00004B27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 xml:space="preserve">None </w:t>
            </w:r>
          </w:p>
        </w:tc>
      </w:tr>
    </w:tbl>
    <w:p w14:paraId="4E220C90" w14:textId="77777777" w:rsidR="0043117B" w:rsidRDefault="00000000" w:rsidP="000C45FF">
      <w:pPr>
        <w:tabs>
          <w:tab w:val="left" w:pos="990"/>
        </w:tabs>
      </w:pPr>
    </w:p>
    <w:sectPr w:rsidR="0043117B" w:rsidSect="00154E12">
      <w:headerReference w:type="default" r:id="rId8"/>
      <w:pgSz w:w="12240" w:h="15840" w:code="1"/>
      <w:pgMar w:top="821" w:right="821" w:bottom="821" w:left="821" w:header="821" w:footer="8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2ED3" w14:textId="77777777" w:rsidR="003C6E65" w:rsidRDefault="003C6E65" w:rsidP="000C45FF">
      <w:r>
        <w:separator/>
      </w:r>
    </w:p>
  </w:endnote>
  <w:endnote w:type="continuationSeparator" w:id="0">
    <w:p w14:paraId="604BA3AF" w14:textId="77777777" w:rsidR="003C6E65" w:rsidRDefault="003C6E6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93897" w14:textId="77777777" w:rsidR="003C6E65" w:rsidRDefault="003C6E65" w:rsidP="000C45FF">
      <w:r>
        <w:separator/>
      </w:r>
    </w:p>
  </w:footnote>
  <w:footnote w:type="continuationSeparator" w:id="0">
    <w:p w14:paraId="13C89BDA" w14:textId="77777777" w:rsidR="003C6E65" w:rsidRDefault="003C6E6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C73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DBD545" wp14:editId="2D91671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637DC"/>
    <w:multiLevelType w:val="hybridMultilevel"/>
    <w:tmpl w:val="7A4E9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78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12"/>
    <w:rsid w:val="00004B27"/>
    <w:rsid w:val="00036450"/>
    <w:rsid w:val="00094499"/>
    <w:rsid w:val="000C45FF"/>
    <w:rsid w:val="000E3FD1"/>
    <w:rsid w:val="00112054"/>
    <w:rsid w:val="001317D8"/>
    <w:rsid w:val="001525E1"/>
    <w:rsid w:val="00154E12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C6E65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E0B85"/>
    <w:rsid w:val="00802CA0"/>
    <w:rsid w:val="008B68C5"/>
    <w:rsid w:val="009260CD"/>
    <w:rsid w:val="00940A66"/>
    <w:rsid w:val="00952C25"/>
    <w:rsid w:val="00A2118D"/>
    <w:rsid w:val="00A53269"/>
    <w:rsid w:val="00A771E1"/>
    <w:rsid w:val="00AD0A50"/>
    <w:rsid w:val="00AD76E2"/>
    <w:rsid w:val="00B20152"/>
    <w:rsid w:val="00B359E4"/>
    <w:rsid w:val="00B57D98"/>
    <w:rsid w:val="00B70850"/>
    <w:rsid w:val="00C066B6"/>
    <w:rsid w:val="00C37BA1"/>
    <w:rsid w:val="00C44D2A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A167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2347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5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C3AE66E2-2A65-4998-8B06-38A6EF0ABF2E%7d\%7b18D1DB80-5352-473B-800E-2B1E9C2C050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37498F4CFE47A4849A4DC63FB9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E6CFC-77F7-41BC-AD26-8647D233D4E2}"/>
      </w:docPartPr>
      <w:docPartBody>
        <w:p w:rsidR="00000000" w:rsidRDefault="00000000">
          <w:pPr>
            <w:pStyle w:val="7437498F4CFE47A4849A4DC63FB9BF13"/>
          </w:pPr>
          <w:r w:rsidRPr="003910D8">
            <w:rPr>
              <w:spacing w:val="23"/>
              <w:w w:val="83"/>
            </w:rPr>
            <w:t>JOB TITLE HER</w:t>
          </w:r>
          <w:r w:rsidRPr="003910D8">
            <w:rPr>
              <w:spacing w:val="34"/>
              <w:w w:val="83"/>
            </w:rPr>
            <w:t>E</w:t>
          </w:r>
        </w:p>
      </w:docPartBody>
    </w:docPart>
    <w:docPart>
      <w:docPartPr>
        <w:name w:val="0380AE8FD3244B5A99697A4C0B8A6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D833-C3CC-4979-B1A9-6324562B821C}"/>
      </w:docPartPr>
      <w:docPartBody>
        <w:p w:rsidR="00000000" w:rsidRDefault="00000000">
          <w:pPr>
            <w:pStyle w:val="0380AE8FD3244B5A99697A4C0B8A645B"/>
          </w:pPr>
          <w:r w:rsidRPr="00D5459D">
            <w:t>Profile</w:t>
          </w:r>
        </w:p>
      </w:docPartBody>
    </w:docPart>
    <w:docPart>
      <w:docPartPr>
        <w:name w:val="E73F99B2111D414BB584E8E4ACE82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AF1F2-BDAE-4E72-B1ED-D099A66D1DA1}"/>
      </w:docPartPr>
      <w:docPartBody>
        <w:p w:rsidR="00000000" w:rsidRDefault="00000000">
          <w:pPr>
            <w:pStyle w:val="E73F99B2111D414BB584E8E4ACE820DE"/>
          </w:pPr>
          <w:r w:rsidRPr="00CB0055">
            <w:t>Contact</w:t>
          </w:r>
        </w:p>
      </w:docPartBody>
    </w:docPart>
    <w:docPart>
      <w:docPartPr>
        <w:name w:val="9A326D02C8B24ABCB4D957F8608A3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3819-8914-4217-B8B7-F9BAFE137543}"/>
      </w:docPartPr>
      <w:docPartBody>
        <w:p w:rsidR="00000000" w:rsidRDefault="00000000">
          <w:pPr>
            <w:pStyle w:val="9A326D02C8B24ABCB4D957F8608A317B"/>
          </w:pPr>
          <w:r w:rsidRPr="004D3011">
            <w:t>PHONE:</w:t>
          </w:r>
        </w:p>
      </w:docPartBody>
    </w:docPart>
    <w:docPart>
      <w:docPartPr>
        <w:name w:val="962781077E4E41CC93CEAF440FB3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00A36-02BE-4AE8-A852-27C367AA2F32}"/>
      </w:docPartPr>
      <w:docPartBody>
        <w:p w:rsidR="00000000" w:rsidRDefault="00000000">
          <w:pPr>
            <w:pStyle w:val="962781077E4E41CC93CEAF440FB3C0DC"/>
          </w:pPr>
          <w:r w:rsidRPr="004D3011">
            <w:t>WEBSITE:</w:t>
          </w:r>
        </w:p>
      </w:docPartBody>
    </w:docPart>
    <w:docPart>
      <w:docPartPr>
        <w:name w:val="13CA988EA3C74758837DAA1D749C2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91620-BBEF-49C8-9502-546F3252E227}"/>
      </w:docPartPr>
      <w:docPartBody>
        <w:p w:rsidR="00000000" w:rsidRDefault="00000000">
          <w:pPr>
            <w:pStyle w:val="13CA988EA3C74758837DAA1D749C212B"/>
          </w:pPr>
          <w:r w:rsidRPr="004D3011">
            <w:t>EMAIL:</w:t>
          </w:r>
        </w:p>
      </w:docPartBody>
    </w:docPart>
    <w:docPart>
      <w:docPartPr>
        <w:name w:val="58C24461785443E6B005F51CBD68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F83C0-F605-4135-8B84-9B1E11FBC9E2}"/>
      </w:docPartPr>
      <w:docPartBody>
        <w:p w:rsidR="00000000" w:rsidRDefault="00000000">
          <w:pPr>
            <w:pStyle w:val="58C24461785443E6B005F51CBD68E185"/>
          </w:pPr>
          <w:r w:rsidRPr="00CB0055">
            <w:t>Hobbies</w:t>
          </w:r>
        </w:p>
      </w:docPartBody>
    </w:docPart>
    <w:docPart>
      <w:docPartPr>
        <w:name w:val="32B7DAD225A649029B3F20E98BB45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4406-3FFC-4922-93A3-857C59CAC7B4}"/>
      </w:docPartPr>
      <w:docPartBody>
        <w:p w:rsidR="00000000" w:rsidRDefault="00000000">
          <w:pPr>
            <w:pStyle w:val="32B7DAD225A649029B3F20E98BB4548C"/>
          </w:pPr>
          <w:r w:rsidRPr="00036450">
            <w:t>EDUCATION</w:t>
          </w:r>
        </w:p>
      </w:docPartBody>
    </w:docPart>
    <w:docPart>
      <w:docPartPr>
        <w:name w:val="379E925BFE09471E8B10D6EF5F0DC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70AA-455D-492F-89A0-27EFF5511176}"/>
      </w:docPartPr>
      <w:docPartBody>
        <w:p w:rsidR="00000000" w:rsidRDefault="00000000">
          <w:pPr>
            <w:pStyle w:val="379E925BFE09471E8B10D6EF5F0DC005"/>
          </w:pPr>
          <w:r w:rsidRPr="00036450">
            <w:t>[School Name]</w:t>
          </w:r>
        </w:p>
      </w:docPartBody>
    </w:docPart>
    <w:docPart>
      <w:docPartPr>
        <w:name w:val="CD6C30CCAA26473BBB63470DFCD34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547C7-8C92-4B6F-A926-26FEBB4CD0F2}"/>
      </w:docPartPr>
      <w:docPartBody>
        <w:p w:rsidR="00000000" w:rsidRDefault="00000000">
          <w:pPr>
            <w:pStyle w:val="CD6C30CCAA26473BBB63470DFCD34FD1"/>
          </w:pPr>
          <w:r w:rsidRPr="00036450">
            <w:t>WORK EXPERIENCE</w:t>
          </w:r>
        </w:p>
      </w:docPartBody>
    </w:docPart>
    <w:docPart>
      <w:docPartPr>
        <w:name w:val="3ABE92DAC23B48C0BE64EFD5262C5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0697A-12D1-4A05-8340-BBD8F821F852}"/>
      </w:docPartPr>
      <w:docPartBody>
        <w:p w:rsidR="00000000" w:rsidRDefault="00000000">
          <w:pPr>
            <w:pStyle w:val="3ABE92DAC23B48C0BE64EFD5262C517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4E"/>
    <w:rsid w:val="0036044E"/>
    <w:rsid w:val="00C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D336A85C642418F3306C9FA17D5C1">
    <w:name w:val="7FAD336A85C642418F3306C9FA17D5C1"/>
  </w:style>
  <w:style w:type="paragraph" w:customStyle="1" w:styleId="7437498F4CFE47A4849A4DC63FB9BF13">
    <w:name w:val="7437498F4CFE47A4849A4DC63FB9BF13"/>
  </w:style>
  <w:style w:type="paragraph" w:customStyle="1" w:styleId="0380AE8FD3244B5A99697A4C0B8A645B">
    <w:name w:val="0380AE8FD3244B5A99697A4C0B8A645B"/>
  </w:style>
  <w:style w:type="paragraph" w:customStyle="1" w:styleId="34805EDA0A0F4EF49B2F2ACCEF251E95">
    <w:name w:val="34805EDA0A0F4EF49B2F2ACCEF251E95"/>
  </w:style>
  <w:style w:type="paragraph" w:customStyle="1" w:styleId="E73F99B2111D414BB584E8E4ACE820DE">
    <w:name w:val="E73F99B2111D414BB584E8E4ACE820DE"/>
  </w:style>
  <w:style w:type="paragraph" w:customStyle="1" w:styleId="9A326D02C8B24ABCB4D957F8608A317B">
    <w:name w:val="9A326D02C8B24ABCB4D957F8608A317B"/>
  </w:style>
  <w:style w:type="paragraph" w:customStyle="1" w:styleId="1A95102D8B094396AA04B91AC9A70CDA">
    <w:name w:val="1A95102D8B094396AA04B91AC9A70CDA"/>
  </w:style>
  <w:style w:type="paragraph" w:customStyle="1" w:styleId="962781077E4E41CC93CEAF440FB3C0DC">
    <w:name w:val="962781077E4E41CC93CEAF440FB3C0DC"/>
  </w:style>
  <w:style w:type="paragraph" w:customStyle="1" w:styleId="F18EADCF7A50436AA635FC8A901AF5A8">
    <w:name w:val="F18EADCF7A50436AA635FC8A901AF5A8"/>
  </w:style>
  <w:style w:type="paragraph" w:customStyle="1" w:styleId="13CA988EA3C74758837DAA1D749C212B">
    <w:name w:val="13CA988EA3C74758837DAA1D749C212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5082933C2974C57993A0A8DF3728612">
    <w:name w:val="75082933C2974C57993A0A8DF3728612"/>
  </w:style>
  <w:style w:type="paragraph" w:customStyle="1" w:styleId="58C24461785443E6B005F51CBD68E185">
    <w:name w:val="58C24461785443E6B005F51CBD68E185"/>
  </w:style>
  <w:style w:type="paragraph" w:customStyle="1" w:styleId="517859C546BE46A791804794B7C6EEDE">
    <w:name w:val="517859C546BE46A791804794B7C6EEDE"/>
  </w:style>
  <w:style w:type="paragraph" w:customStyle="1" w:styleId="A3666DD7E9B349808605F1549E1E56B5">
    <w:name w:val="A3666DD7E9B349808605F1549E1E56B5"/>
  </w:style>
  <w:style w:type="paragraph" w:customStyle="1" w:styleId="8D1E9BCF32DF42D5AFDA5C7E9FC5D109">
    <w:name w:val="8D1E9BCF32DF42D5AFDA5C7E9FC5D109"/>
  </w:style>
  <w:style w:type="paragraph" w:customStyle="1" w:styleId="3970E29B27B7455B9854907E2D592D38">
    <w:name w:val="3970E29B27B7455B9854907E2D592D38"/>
  </w:style>
  <w:style w:type="paragraph" w:customStyle="1" w:styleId="32B7DAD225A649029B3F20E98BB4548C">
    <w:name w:val="32B7DAD225A649029B3F20E98BB4548C"/>
  </w:style>
  <w:style w:type="paragraph" w:customStyle="1" w:styleId="379E925BFE09471E8B10D6EF5F0DC005">
    <w:name w:val="379E925BFE09471E8B10D6EF5F0DC005"/>
  </w:style>
  <w:style w:type="paragraph" w:customStyle="1" w:styleId="A40656ECF3EC444D945929D52790FB30">
    <w:name w:val="A40656ECF3EC444D945929D52790FB30"/>
  </w:style>
  <w:style w:type="paragraph" w:customStyle="1" w:styleId="12D15281633F4EAC8A72DD517AA018C5">
    <w:name w:val="12D15281633F4EAC8A72DD517AA018C5"/>
  </w:style>
  <w:style w:type="paragraph" w:customStyle="1" w:styleId="F67BEEBFF04B48E19A15EE57BC65CD31">
    <w:name w:val="F67BEEBFF04B48E19A15EE57BC65CD31"/>
  </w:style>
  <w:style w:type="paragraph" w:customStyle="1" w:styleId="DB1A06183D94445B8F1BACCC6B39F9AA">
    <w:name w:val="DB1A06183D94445B8F1BACCC6B39F9AA"/>
  </w:style>
  <w:style w:type="paragraph" w:customStyle="1" w:styleId="19F91BB74C664F8BAE34B47EFA6D0E5E">
    <w:name w:val="19F91BB74C664F8BAE34B47EFA6D0E5E"/>
  </w:style>
  <w:style w:type="paragraph" w:customStyle="1" w:styleId="F9FAC3166A884B5883195E151C15F2EA">
    <w:name w:val="F9FAC3166A884B5883195E151C15F2EA"/>
  </w:style>
  <w:style w:type="paragraph" w:customStyle="1" w:styleId="CD6C30CCAA26473BBB63470DFCD34FD1">
    <w:name w:val="CD6C30CCAA26473BBB63470DFCD34FD1"/>
  </w:style>
  <w:style w:type="paragraph" w:customStyle="1" w:styleId="3301DAC65B3A44DAB85A9639FEB79470">
    <w:name w:val="3301DAC65B3A44DAB85A9639FEB79470"/>
  </w:style>
  <w:style w:type="paragraph" w:customStyle="1" w:styleId="3590D70F207A4027BB4ADA4648E05F64">
    <w:name w:val="3590D70F207A4027BB4ADA4648E05F64"/>
  </w:style>
  <w:style w:type="paragraph" w:customStyle="1" w:styleId="2ECE182CF4594C05A1C3A942AEE7254E">
    <w:name w:val="2ECE182CF4594C05A1C3A942AEE7254E"/>
  </w:style>
  <w:style w:type="paragraph" w:customStyle="1" w:styleId="7BF7C67D50174ED585F650347B9CAE0D">
    <w:name w:val="7BF7C67D50174ED585F650347B9CAE0D"/>
  </w:style>
  <w:style w:type="paragraph" w:customStyle="1" w:styleId="817BE69F16DC418CB51BA7B4FDB17D3A">
    <w:name w:val="817BE69F16DC418CB51BA7B4FDB17D3A"/>
  </w:style>
  <w:style w:type="paragraph" w:customStyle="1" w:styleId="C2E7B01CE95B4BB9A1CFD3CC386C46F2">
    <w:name w:val="C2E7B01CE95B4BB9A1CFD3CC386C46F2"/>
  </w:style>
  <w:style w:type="paragraph" w:customStyle="1" w:styleId="BB0689A6A5714F4A9822535A3A27DEAB">
    <w:name w:val="BB0689A6A5714F4A9822535A3A27DEAB"/>
  </w:style>
  <w:style w:type="paragraph" w:customStyle="1" w:styleId="1F8E54C1FAE6478781D93424F480CD58">
    <w:name w:val="1F8E54C1FAE6478781D93424F480CD58"/>
  </w:style>
  <w:style w:type="paragraph" w:customStyle="1" w:styleId="F694709A87C94D4A820A7AA6E8C425A1">
    <w:name w:val="F694709A87C94D4A820A7AA6E8C425A1"/>
  </w:style>
  <w:style w:type="paragraph" w:customStyle="1" w:styleId="A09FA60814B74360AD34F33C6406E4DE">
    <w:name w:val="A09FA60814B74360AD34F33C6406E4DE"/>
  </w:style>
  <w:style w:type="paragraph" w:customStyle="1" w:styleId="B141011628964B4FBC808187CD4691C1">
    <w:name w:val="B141011628964B4FBC808187CD4691C1"/>
  </w:style>
  <w:style w:type="paragraph" w:customStyle="1" w:styleId="00D78876B8F44DF1B271F3D077681A58">
    <w:name w:val="00D78876B8F44DF1B271F3D077681A58"/>
  </w:style>
  <w:style w:type="paragraph" w:customStyle="1" w:styleId="B6B3B917D0C54EAD8C32794060876E6B">
    <w:name w:val="B6B3B917D0C54EAD8C32794060876E6B"/>
  </w:style>
  <w:style w:type="paragraph" w:customStyle="1" w:styleId="E77D90241D1048879973F300853426AD">
    <w:name w:val="E77D90241D1048879973F300853426AD"/>
  </w:style>
  <w:style w:type="paragraph" w:customStyle="1" w:styleId="55BBF1331278458885135F46E678D0B3">
    <w:name w:val="55BBF1331278458885135F46E678D0B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3ABE92DAC23B48C0BE64EFD5262C517D">
    <w:name w:val="3ABE92DAC23B48C0BE64EFD5262C517D"/>
  </w:style>
  <w:style w:type="paragraph" w:customStyle="1" w:styleId="2055B8636ABC4A3C8865E72DFBBD66CE">
    <w:name w:val="2055B8636ABC4A3C8865E72DFBBD66CE"/>
    <w:rsid w:val="0036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{18D1DB80-5352-473B-800E-2B1E9C2C0508}tf00546271_win32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2023-06-22T13:22:00Z</dcterms:created>
  <dcterms:modified xsi:type="dcterms:W3CDTF">2023-06-22T16:03:00Z</dcterms:modified>
</cp:coreProperties>
</file>